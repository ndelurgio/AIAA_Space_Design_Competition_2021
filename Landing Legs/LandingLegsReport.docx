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:rsidTr="00A43A5B">
        <w:trPr>
          <w:cantSplit/>
          <w:trHeight w:val="4488"/>
        </w:trPr>
        <w:tc>
          <w:tcPr>
            <w:tcW w:w="6285" w:type="dxa"/>
          </w:tcPr>
          <w:p w:rsidR="00F448BC" w:rsidRDefault="00764581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53815" cy="202628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02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:rsidR="00B77317" w:rsidRPr="00CD1539" w:rsidRDefault="00764581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LandingLegAssem2</w:t>
                  </w:r>
                </w:p>
                <w:p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:rsidR="00B77317" w:rsidRPr="00CD1539" w:rsidRDefault="00764581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Tuesday, April 12, 2022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:rsidR="00B77317" w:rsidRPr="00CD1539" w:rsidRDefault="00764581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1</w:t>
                  </w:r>
                </w:p>
                <w:p w:rsidR="00B77317" w:rsidRPr="006A441F" w:rsidRDefault="00764581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:rsidR="00B77317" w:rsidRDefault="00764581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:rsidR="00764581" w:rsidRDefault="001041F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00663463" w:history="1">
                        <w:r w:rsidR="00764581" w:rsidRPr="0000005F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764581">
                          <w:rPr>
                            <w:noProof/>
                            <w:webHidden/>
                          </w:rPr>
                          <w:tab/>
                        </w:r>
                        <w:r w:rsidR="00764581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764581">
                          <w:rPr>
                            <w:noProof/>
                            <w:webHidden/>
                          </w:rPr>
                          <w:instrText xml:space="preserve"> PAGEREF _Toc100663463 \h </w:instrText>
                        </w:r>
                        <w:r w:rsidR="00764581">
                          <w:rPr>
                            <w:noProof/>
                            <w:webHidden/>
                          </w:rPr>
                        </w:r>
                        <w:r w:rsidR="00764581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764581">
                          <w:rPr>
                            <w:noProof/>
                            <w:webHidden/>
                          </w:rPr>
                          <w:t>1</w:t>
                        </w:r>
                        <w:r w:rsidR="00764581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764581" w:rsidRDefault="0076458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00663464" w:history="1">
                        <w:r w:rsidRPr="0000005F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_Toc100663464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764581" w:rsidRDefault="0076458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00663465" w:history="1">
                        <w:r w:rsidRPr="0000005F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_Toc100663465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764581" w:rsidRDefault="0076458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00663466" w:history="1">
                        <w:r w:rsidRPr="0000005F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_Toc100663466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764581" w:rsidRDefault="0076458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00663467" w:history="1">
                        <w:r w:rsidRPr="0000005F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_Toc100663467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764581" w:rsidRDefault="0076458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00663468" w:history="1">
                        <w:r w:rsidRPr="0000005F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_Toc100663468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764581" w:rsidRDefault="0076458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00663469" w:history="1">
                        <w:r w:rsidRPr="0000005F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_Toc100663469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764581" w:rsidRDefault="0076458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00663470" w:history="1">
                        <w:r w:rsidRPr="0000005F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_Toc100663470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764581" w:rsidRDefault="0076458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00663471" w:history="1">
                        <w:r w:rsidRPr="0000005F">
                          <w:rPr>
                            <w:rStyle w:val="Hyperlink"/>
                            <w:noProof/>
                          </w:rPr>
                          <w:t>Contact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_Toc100663471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764581" w:rsidRDefault="0076458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00663472" w:history="1">
                        <w:r w:rsidRPr="0000005F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_Toc100663472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764581" w:rsidRDefault="0076458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00663473" w:history="1">
                        <w:r w:rsidRPr="0000005F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_Toc100663473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764581" w:rsidRDefault="0076458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00663474" w:history="1">
                        <w:r w:rsidRPr="0000005F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_Toc100663474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764581" w:rsidRDefault="0076458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00663475" w:history="1">
                        <w:r w:rsidRPr="0000005F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_Toc100663475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764581" w:rsidRDefault="0076458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00663476" w:history="1">
                        <w:r w:rsidRPr="0000005F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_Toc100663476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764581" w:rsidRDefault="0076458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00663477" w:history="1">
                        <w:r w:rsidRPr="0000005F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_Toc100663477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11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:rsidR="00F448BC" w:rsidRDefault="00F448BC" w:rsidP="00A5373F"/>
        </w:tc>
      </w:tr>
      <w:tr w:rsidR="00F448BC" w:rsidTr="00BE081A">
        <w:trPr>
          <w:cantSplit/>
          <w:trHeight w:val="3924"/>
        </w:trPr>
        <w:tc>
          <w:tcPr>
            <w:tcW w:w="6285" w:type="dxa"/>
          </w:tcPr>
          <w:p w:rsidR="00C27B5D" w:rsidRDefault="00764581" w:rsidP="00C27B5D">
            <w:pPr>
              <w:pStyle w:val="Heading1"/>
              <w:outlineLvl w:val="0"/>
            </w:pPr>
            <w:bookmarkStart w:id="0" w:name="_Toc100663463"/>
            <w:r>
              <w:t>Description</w:t>
            </w:r>
            <w:bookmarkEnd w:id="0"/>
          </w:p>
          <w:p w:rsidR="00F448BC" w:rsidRPr="00E65D6E" w:rsidRDefault="00764581" w:rsidP="00FF408C">
            <w:r>
              <w:t>No Data</w:t>
            </w:r>
          </w:p>
        </w:tc>
        <w:tc>
          <w:tcPr>
            <w:tcW w:w="4713" w:type="dxa"/>
            <w:vMerge/>
          </w:tcPr>
          <w:p w:rsidR="00F448BC" w:rsidRPr="00A33AA4" w:rsidRDefault="00F448BC" w:rsidP="00840CC7">
            <w:pPr>
              <w:pStyle w:val="TOC3"/>
            </w:pPr>
          </w:p>
        </w:tc>
      </w:tr>
    </w:tbl>
    <w:p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:rsidTr="00DD03CF">
        <w:tc>
          <w:tcPr>
            <w:tcW w:w="11016" w:type="dxa"/>
          </w:tcPr>
          <w:p w:rsidR="00343025" w:rsidRDefault="00764581" w:rsidP="00343025">
            <w:pPr>
              <w:pStyle w:val="Heading1"/>
              <w:outlineLvl w:val="0"/>
            </w:pPr>
            <w:bookmarkStart w:id="1" w:name="_Toc243733140"/>
            <w:bookmarkStart w:id="2" w:name="_Toc245020107"/>
            <w:bookmarkStart w:id="3" w:name="_Toc245020139"/>
            <w:bookmarkStart w:id="4" w:name="_Toc100663464"/>
            <w:r>
              <w:lastRenderedPageBreak/>
              <w:t>Assumptions</w:t>
            </w:r>
            <w:bookmarkEnd w:id="4"/>
          </w:p>
          <w:p w:rsidR="00A96F2C" w:rsidRDefault="00A96F2C" w:rsidP="00A96F2C"/>
        </w:tc>
      </w:tr>
    </w:tbl>
    <w:p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:rsidTr="00ED5A01">
        <w:tc>
          <w:tcPr>
            <w:tcW w:w="11016" w:type="dxa"/>
          </w:tcPr>
          <w:p w:rsidR="00FF408C" w:rsidRDefault="00764581" w:rsidP="00FF408C">
            <w:pPr>
              <w:pStyle w:val="Heading1"/>
              <w:outlineLvl w:val="0"/>
            </w:pPr>
            <w:bookmarkStart w:id="5" w:name="_Toc100663465"/>
            <w:r>
              <w:t>Model Information</w:t>
            </w:r>
            <w:bookmarkEnd w:id="5"/>
          </w:p>
          <w:p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:rsidTr="00077EA0">
                    <w:tc>
                      <w:tcPr>
                        <w:tcW w:w="8640" w:type="dxa"/>
                      </w:tcPr>
                      <w:p w:rsidR="00077EA0" w:rsidRDefault="00764581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>
                              <wp:extent cx="5349240" cy="2812415"/>
                              <wp:effectExtent l="0" t="0" r="3810" b="6985"/>
                              <wp:docPr id="4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8124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16188" w:rsidRDefault="00764581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LandingLegAssem2</w:t>
                  </w:r>
                </w:p>
                <w:p w:rsidR="00C16188" w:rsidRDefault="00764581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Pr="0044448A" w:rsidRDefault="00764581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764581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764581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764581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764581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764581" w:rsidTr="00DD60C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764581" w:rsidRDefault="00764581" w:rsidP="00DD60CD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Fillet4</w:t>
                  </w:r>
                </w:p>
                <w:p w:rsidR="00764581" w:rsidRPr="0044448A" w:rsidRDefault="00764581" w:rsidP="00DD60CD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62735" cy="821690"/>
                        <wp:effectExtent l="0" t="0" r="0" b="0"/>
                        <wp:docPr id="5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8216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764581" w:rsidRPr="0044448A" w:rsidRDefault="00764581" w:rsidP="00DD6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764581" w:rsidRDefault="00764581" w:rsidP="00DD6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Mass:191.619 kg</w:t>
                  </w:r>
                </w:p>
                <w:p w:rsidR="00764581" w:rsidRDefault="00764581" w:rsidP="00DD6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Volume:0.0684353 m^3</w:t>
                  </w:r>
                </w:p>
                <w:p w:rsidR="00764581" w:rsidRDefault="00764581" w:rsidP="00DD6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Density:2,800 kg/m^3</w:t>
                  </w:r>
                </w:p>
                <w:p w:rsidR="00764581" w:rsidRDefault="00764581" w:rsidP="00DD6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Weight:1,877.86 N</w:t>
                  </w:r>
                </w:p>
                <w:p w:rsidR="00764581" w:rsidRPr="0044448A" w:rsidRDefault="00764581" w:rsidP="00DD6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764581" w:rsidRDefault="00764581" w:rsidP="00DD6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\\austin.utexas.edu\disk\engrstu\ase\sp45545\My Documents\AIAA_Space_Design_Competition_2021\CAD\Landing Legs\Foot.SLDPRT</w:t>
                  </w:r>
                </w:p>
                <w:p w:rsidR="00764581" w:rsidRPr="0044448A" w:rsidRDefault="00764581" w:rsidP="00DD6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22 13:07:28 2022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Default="00764581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Cut-Extrude7</w:t>
                  </w:r>
                </w:p>
                <w:p w:rsidR="004B3022" w:rsidRPr="0044448A" w:rsidRDefault="00764581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62735" cy="821690"/>
                        <wp:effectExtent l="0" t="0" r="0" b="0"/>
                        <wp:docPr id="6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8216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Pr="0044448A" w:rsidRDefault="00764581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764581" w:rsidRDefault="00764581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Mass:173.143 kg</w:t>
                  </w:r>
                </w:p>
                <w:p w:rsidR="00764581" w:rsidRDefault="00764581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Volume:0.0618369 m^3</w:t>
                  </w:r>
                </w:p>
                <w:p w:rsidR="00764581" w:rsidRDefault="00764581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Density:2,800 kg/m^3</w:t>
                  </w:r>
                </w:p>
                <w:p w:rsidR="00764581" w:rsidRDefault="00764581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Weight:1,696.8 N</w:t>
                  </w:r>
                </w:p>
                <w:p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764581" w:rsidRDefault="00764581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\\austin.utexas.edu\disk\engrstu\ase\sp45545\My Documents\AIAA_Space_Design_Competition_2021\CAD\Landing Legs\leg1.SLDPRT</w:t>
                  </w:r>
                </w:p>
                <w:p w:rsidR="00C16188" w:rsidRPr="0044448A" w:rsidRDefault="00764581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Apr 12 13:30:05 2022</w:t>
                  </w:r>
                </w:p>
              </w:tc>
            </w:tr>
          </w:tbl>
          <w:p w:rsidR="00FF408C" w:rsidRDefault="00FF408C" w:rsidP="00A96F2C"/>
        </w:tc>
      </w:tr>
    </w:tbl>
    <w:p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E294F" w:rsidTr="005E294F">
        <w:tc>
          <w:tcPr>
            <w:tcW w:w="11016" w:type="dxa"/>
          </w:tcPr>
          <w:p w:rsidR="00B35001" w:rsidRPr="00B35001" w:rsidRDefault="00764581" w:rsidP="00B35001">
            <w:pPr>
              <w:pStyle w:val="Heading1"/>
              <w:outlineLvl w:val="0"/>
            </w:pPr>
            <w:bookmarkStart w:id="6" w:name="_Toc100663466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4050"/>
              <w:gridCol w:w="6488"/>
            </w:tblGrid>
            <w:tr w:rsidR="00B35001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764581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764581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1</w:t>
                  </w:r>
                </w:p>
              </w:tc>
            </w:tr>
            <w:tr w:rsidR="00764581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764581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764581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764581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764581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764581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64581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FFEPlus</w:t>
                  </w:r>
                </w:p>
              </w:tc>
            </w:tr>
            <w:tr w:rsidR="00764581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64581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64581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64581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764581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764581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764581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64581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64581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(\\austin.utexas.edu\disk\engrstu\ase\sp45545\My Documents\AIAA_Space_Design_Competition_2021\CAD\Landing Legs)</w:t>
                  </w:r>
                </w:p>
              </w:tc>
            </w:tr>
          </w:tbl>
          <w:p w:rsidR="005E294F" w:rsidRDefault="005E294F" w:rsidP="00A96F2C"/>
        </w:tc>
      </w:tr>
      <w:bookmarkEnd w:id="1"/>
      <w:bookmarkEnd w:id="2"/>
      <w:bookmarkEnd w:id="3"/>
    </w:tbl>
    <w:p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33129" w:rsidTr="00E80CD9">
        <w:tc>
          <w:tcPr>
            <w:tcW w:w="11016" w:type="dxa"/>
          </w:tcPr>
          <w:p w:rsidR="00F33129" w:rsidRPr="00B35001" w:rsidRDefault="00764581" w:rsidP="000A7C6B">
            <w:pPr>
              <w:pStyle w:val="Heading1"/>
              <w:outlineLvl w:val="0"/>
            </w:pPr>
            <w:bookmarkStart w:id="7" w:name="_Toc100663467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92"/>
              <w:gridCol w:w="5246"/>
            </w:tblGrid>
            <w:tr w:rsidR="00F33129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764581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764581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764581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764581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764581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764581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:rsidR="00F33129" w:rsidRDefault="00F33129" w:rsidP="000A7C6B"/>
        </w:tc>
      </w:tr>
    </w:tbl>
    <w:p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:rsidTr="005273D5">
        <w:trPr>
          <w:trHeight w:val="4158"/>
        </w:trPr>
        <w:tc>
          <w:tcPr>
            <w:tcW w:w="11136" w:type="dxa"/>
          </w:tcPr>
          <w:p w:rsidR="00E80CD9" w:rsidRPr="00AC3438" w:rsidRDefault="00764581" w:rsidP="000A7C6B">
            <w:pPr>
              <w:pStyle w:val="Heading1"/>
              <w:outlineLvl w:val="0"/>
            </w:pPr>
            <w:bookmarkStart w:id="8" w:name="_Toc243733144"/>
            <w:bookmarkStart w:id="9" w:name="_Toc245020112"/>
            <w:bookmarkStart w:id="10" w:name="_Toc245020144"/>
            <w:bookmarkStart w:id="11" w:name="_Toc100663468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764581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764581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764581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:rsidR="00E80CD9" w:rsidRPr="00577134" w:rsidRDefault="00764581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4365" cy="1001395"/>
                        <wp:effectExtent l="0" t="0" r="635" b="8255"/>
                        <wp:docPr id="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0013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764581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764581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2014 Alloy</w:t>
                        </w:r>
                      </w:p>
                    </w:tc>
                  </w:tr>
                  <w:tr w:rsidR="00764581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64581" w:rsidRDefault="00764581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64581" w:rsidRDefault="00764581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764581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64581" w:rsidRDefault="00764581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64581" w:rsidRDefault="00764581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764581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64581" w:rsidRDefault="00764581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64581" w:rsidRDefault="00764581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9.65098e+07 N/m^2</w:t>
                        </w:r>
                      </w:p>
                    </w:tc>
                  </w:tr>
                  <w:tr w:rsidR="00764581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64581" w:rsidRDefault="00764581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64581" w:rsidRDefault="00764581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1.65445e+08 N/m^2</w:t>
                        </w:r>
                      </w:p>
                    </w:tc>
                  </w:tr>
                  <w:tr w:rsidR="00764581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64581" w:rsidRDefault="00764581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64581" w:rsidRDefault="00764581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7.3e+10 N/m^2</w:t>
                        </w:r>
                      </w:p>
                    </w:tc>
                  </w:tr>
                  <w:tr w:rsidR="00764581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64581" w:rsidRDefault="00764581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64581" w:rsidRDefault="00764581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0.33  </w:t>
                        </w:r>
                      </w:p>
                    </w:tc>
                  </w:tr>
                  <w:tr w:rsidR="00764581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64581" w:rsidRDefault="00764581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64581" w:rsidRDefault="00764581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2,800 kg/m^3</w:t>
                        </w:r>
                      </w:p>
                    </w:tc>
                  </w:tr>
                  <w:tr w:rsidR="00764581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64581" w:rsidRDefault="00764581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64581" w:rsidRDefault="00764581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2.8e+10 N/m^2</w:t>
                        </w:r>
                      </w:p>
                    </w:tc>
                  </w:tr>
                  <w:tr w:rsidR="00764581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64581" w:rsidRDefault="00764581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Thermal expansion coefficient: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64581" w:rsidRDefault="00764581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2.3e-05 /Kelvin</w:t>
                        </w:r>
                      </w:p>
                    </w:tc>
                  </w:tr>
                </w:tbl>
                <w:p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:rsidR="00764581" w:rsidRDefault="00764581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1(Fillet4)(Foot-1),</w:t>
                  </w:r>
                </w:p>
                <w:p w:rsidR="00E80CD9" w:rsidRPr="00577134" w:rsidRDefault="00764581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1(Cut-Extrude7)(leg1-1)</w:t>
                  </w:r>
                </w:p>
              </w:tc>
            </w:tr>
            <w:tr w:rsidR="00E80CD9" w:rsidRPr="000841BF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:rsidR="00E80CD9" w:rsidRPr="000841BF" w:rsidRDefault="00764581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:rsidR="00E80CD9" w:rsidRDefault="00E80CD9" w:rsidP="000A7C6B"/>
        </w:tc>
      </w:tr>
      <w:bookmarkEnd w:id="8"/>
      <w:bookmarkEnd w:id="9"/>
      <w:bookmarkEnd w:id="10"/>
    </w:tbl>
    <w:p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:rsidTr="00452CBC">
        <w:tc>
          <w:tcPr>
            <w:tcW w:w="11016" w:type="dxa"/>
          </w:tcPr>
          <w:p w:rsidR="005273D5" w:rsidRPr="00AF1A58" w:rsidRDefault="00764581" w:rsidP="000A7C6B">
            <w:pPr>
              <w:pStyle w:val="Heading1"/>
              <w:outlineLvl w:val="0"/>
              <w:rPr>
                <w:b w:val="0"/>
                <w:bCs w:val="0"/>
              </w:rPr>
            </w:pPr>
            <w:bookmarkStart w:id="12" w:name="_Toc100663469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764581" w:rsidTr="003939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764581" w:rsidRPr="004E282D" w:rsidRDefault="00764581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764581" w:rsidRPr="004E282D" w:rsidRDefault="00764581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764581" w:rsidRPr="004E282D" w:rsidRDefault="00764581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764581" w:rsidTr="0092106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:rsidR="00764581" w:rsidRPr="00AD5FBA" w:rsidRDefault="00764581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:rsidR="00764581" w:rsidRPr="006208CB" w:rsidRDefault="00764581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772285" cy="931545"/>
                        <wp:effectExtent l="0" t="0" r="0" b="1905"/>
                        <wp:docPr id="8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9315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764581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764581" w:rsidRPr="00BE6656" w:rsidRDefault="00764581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764581" w:rsidRPr="00154A1A" w:rsidRDefault="00764581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764581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764581" w:rsidRDefault="00764581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764581" w:rsidRDefault="00764581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:rsidR="00764581" w:rsidRPr="004C6DEB" w:rsidRDefault="00764581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:rsidR="003F154A" w:rsidRPr="003F154A" w:rsidRDefault="00764581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764581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764581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764581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764581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764581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764581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764581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-0.00146484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764581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-1,600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Default="00764581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-0.000244141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764581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1,600</w:t>
                        </w:r>
                      </w:p>
                    </w:tc>
                  </w:tr>
                  <w:tr w:rsidR="00935682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935682" w:rsidRDefault="00764581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764581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764581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764581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935682" w:rsidRDefault="00764581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764581" w:rsidTr="00ED1B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764581" w:rsidRPr="004E282D" w:rsidRDefault="00764581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764581" w:rsidRPr="004E282D" w:rsidRDefault="00764581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764581" w:rsidRPr="004E282D" w:rsidRDefault="00764581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764581" w:rsidTr="000761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:rsidR="00764581" w:rsidRPr="00F42DD1" w:rsidRDefault="00764581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:rsidR="00764581" w:rsidRPr="006208CB" w:rsidRDefault="00764581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7540" cy="1002665"/>
                        <wp:effectExtent l="0" t="0" r="0" b="6985"/>
                        <wp:docPr id="9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0026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764581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764581" w:rsidRPr="00BE6656" w:rsidRDefault="00764581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764581" w:rsidRPr="00B77EA3" w:rsidRDefault="00764581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764581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764581" w:rsidRDefault="00764581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764581" w:rsidRDefault="00764581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764581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764581" w:rsidRDefault="00764581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764581" w:rsidRDefault="00764581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1,600 N</w:t>
                        </w:r>
                      </w:p>
                    </w:tc>
                  </w:tr>
                </w:tbl>
                <w:p w:rsidR="00764581" w:rsidRDefault="00764581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:rsidR="005273D5" w:rsidRDefault="005273D5" w:rsidP="000A7C6B">
            <w:pPr>
              <w:rPr>
                <w:rStyle w:val="Strong"/>
              </w:rPr>
            </w:pPr>
          </w:p>
        </w:tc>
      </w:tr>
    </w:tbl>
    <w:p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:rsidTr="005B3D16">
        <w:tc>
          <w:tcPr>
            <w:tcW w:w="11016" w:type="dxa"/>
          </w:tcPr>
          <w:p w:rsidR="00132707" w:rsidRDefault="00132707" w:rsidP="000A7C6B">
            <w:pPr>
              <w:pStyle w:val="Heading1"/>
              <w:outlineLvl w:val="0"/>
            </w:pPr>
            <w:r>
              <w:lastRenderedPageBreak/>
              <w:br w:type="page"/>
            </w:r>
            <w:bookmarkStart w:id="13" w:name="_Toc100663470"/>
            <w:r w:rsidR="00764581">
              <w:t>Connector Definitions</w:t>
            </w:r>
            <w:bookmarkEnd w:id="13"/>
          </w:p>
          <w:p w:rsidR="00132707" w:rsidRDefault="00764581" w:rsidP="000A7C6B">
            <w:r>
              <w:t>No Data</w:t>
            </w:r>
          </w:p>
          <w:p w:rsidR="00EF37BF" w:rsidRPr="009C0A33" w:rsidRDefault="00EF37BF" w:rsidP="000A7C6B"/>
          <w:p w:rsidR="000F2729" w:rsidRDefault="000F2729" w:rsidP="000A7C6B"/>
          <w:p w:rsidR="00E12C21" w:rsidRDefault="00E12C21" w:rsidP="000A7C6B"/>
          <w:p w:rsidR="00132707" w:rsidRDefault="00132707" w:rsidP="000A7C6B"/>
        </w:tc>
      </w:tr>
    </w:tbl>
    <w:p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104BD8" w:rsidRDefault="00764581" w:rsidP="00764581">
            <w:pPr>
              <w:pStyle w:val="Heading1"/>
            </w:pPr>
            <w:bookmarkStart w:id="14" w:name="_Toc100663471"/>
            <w:r>
              <w:t>Contact Information</w:t>
            </w:r>
            <w:bookmarkEnd w:id="14"/>
          </w:p>
          <w:p w:rsidR="00104BD8" w:rsidRPr="000B04D4" w:rsidRDefault="00104BD8" w:rsidP="000A7C6B"/>
          <w:tbl>
            <w:tblPr>
              <w:tblStyle w:val="LightGrid-Accent11"/>
              <w:tblW w:w="0" w:type="auto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0"/>
              <w:gridCol w:w="4067"/>
              <w:gridCol w:w="4067"/>
            </w:tblGrid>
            <w:tr w:rsidR="002B4DE8" w:rsidTr="00213D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B4DE8" w:rsidRDefault="00764581" w:rsidP="00C16188">
                  <w:pPr>
                    <w:jc w:val="center"/>
                  </w:pPr>
                  <w:r>
                    <w:t>Contact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B4DE8" w:rsidRDefault="00764581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Contact Image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B4DE8" w:rsidRDefault="00764581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Contact Properties</w:t>
                  </w:r>
                </w:p>
              </w:tc>
            </w:tr>
            <w:tr w:rsidR="002B4DE8" w:rsidTr="003F22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B4DE8" w:rsidRPr="00211C62" w:rsidRDefault="00764581" w:rsidP="00C16188">
                  <w:pPr>
                    <w:jc w:val="center"/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Global Contact</w:t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  <w:vAlign w:val="center"/>
                </w:tcPr>
                <w:p w:rsidR="002B4DE8" w:rsidRPr="000B04D4" w:rsidRDefault="00764581" w:rsidP="00C1618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445385" cy="1285875"/>
                        <wp:effectExtent l="0" t="0" r="0" b="9525"/>
                        <wp:docPr id="10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5385" cy="1285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4F81BD" w:themeColor="accent1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093"/>
                    <w:gridCol w:w="1758"/>
                  </w:tblGrid>
                  <w:tr w:rsidR="0017091B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17091B" w:rsidRPr="00BE6656" w:rsidRDefault="00764581" w:rsidP="004F6DE4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17091B" w:rsidRPr="00BE6656" w:rsidRDefault="00764581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Bonded</w:t>
                        </w:r>
                      </w:p>
                    </w:tc>
                  </w:tr>
                  <w:tr w:rsidR="00764581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764581" w:rsidRDefault="00764581" w:rsidP="004F6DE4">
                        <w:pPr>
                          <w:jc w:val="right"/>
                        </w:pPr>
                        <w:r>
                          <w:t>Components: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764581" w:rsidRDefault="00764581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1 component(s)</w:t>
                        </w:r>
                      </w:p>
                    </w:tc>
                  </w:tr>
                  <w:tr w:rsidR="00764581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764581" w:rsidRDefault="00764581" w:rsidP="004F6DE4">
                        <w:pPr>
                          <w:jc w:val="right"/>
                        </w:pPr>
                        <w:r>
                          <w:t>Options: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764581" w:rsidRDefault="00764581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Incompatible mesh</w:t>
                        </w:r>
                      </w:p>
                    </w:tc>
                  </w:tr>
                </w:tbl>
                <w:p w:rsidR="00213D4E" w:rsidRPr="00211C62" w:rsidRDefault="00213D4E" w:rsidP="001709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104BD8" w:rsidRDefault="00104BD8" w:rsidP="000A7C6B">
            <w:pPr>
              <w:rPr>
                <w:rStyle w:val="A3"/>
              </w:rPr>
            </w:pPr>
          </w:p>
          <w:p w:rsidR="00104BD8" w:rsidRDefault="00104BD8" w:rsidP="000A7C6B"/>
        </w:tc>
      </w:tr>
    </w:tbl>
    <w:p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A61A59" w:rsidRDefault="00764581" w:rsidP="000A7C6B">
            <w:pPr>
              <w:pStyle w:val="Heading1"/>
              <w:outlineLvl w:val="0"/>
            </w:pPr>
            <w:bookmarkStart w:id="15" w:name="_Toc100663472"/>
            <w:r>
              <w:lastRenderedPageBreak/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764581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764581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764581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Standard mesh</w:t>
                  </w:r>
                </w:p>
              </w:tc>
            </w:tr>
            <w:tr w:rsidR="00764581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C16188">
                  <w:r>
                    <w:t xml:space="preserve">Automatic Transition: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64581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C16188">
                  <w:r>
                    <w:t xml:space="preserve">Include Mesh Auto Loops: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64581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764581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C16188">
                  <w:r>
                    <w:t>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0.0506966 m</w:t>
                  </w:r>
                </w:p>
              </w:tc>
            </w:tr>
            <w:tr w:rsidR="00764581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C16188">
                  <w:r>
                    <w:t>Tolerance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0.00253483 m</w:t>
                  </w:r>
                </w:p>
              </w:tc>
            </w:tr>
            <w:tr w:rsidR="00764581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  <w:tr w:rsidR="00764581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C16188">
                  <w:r>
                    <w:t>Remesh failed parts with incompatible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</w:tbl>
          <w:p w:rsidR="00690657" w:rsidRDefault="00690657" w:rsidP="00690657"/>
          <w:p w:rsidR="00A9531D" w:rsidRPr="00690657" w:rsidRDefault="00764581" w:rsidP="00690657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764581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764581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15726</w:t>
                  </w:r>
                </w:p>
              </w:tc>
            </w:tr>
            <w:tr w:rsidR="00764581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8971</w:t>
                  </w:r>
                </w:p>
              </w:tc>
            </w:tr>
            <w:tr w:rsidR="00764581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52.905</w:t>
                  </w:r>
                </w:p>
              </w:tc>
            </w:tr>
            <w:tr w:rsidR="00764581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94.7</w:t>
                  </w:r>
                </w:p>
              </w:tc>
            </w:tr>
            <w:tr w:rsidR="00764581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0.111</w:t>
                  </w:r>
                </w:p>
              </w:tc>
            </w:tr>
            <w:tr w:rsidR="00764581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764581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00:00:02</w:t>
                  </w:r>
                </w:p>
              </w:tc>
            </w:tr>
            <w:tr w:rsidR="00764581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64581" w:rsidRDefault="00764581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ASE-LRC-F3</w:t>
                  </w:r>
                </w:p>
              </w:tc>
            </w:tr>
            <w:tr w:rsidR="00D803B1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8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vAlign w:val="center"/>
                </w:tcPr>
                <w:p w:rsidR="00D803B1" w:rsidRDefault="00764581" w:rsidP="00D803B1">
                  <w:pPr>
                    <w:jc w:val="cent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6711315" cy="3528060"/>
                        <wp:effectExtent l="0" t="0" r="0" b="0"/>
                        <wp:docPr id="11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1315" cy="35280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1A59" w:rsidRPr="00F077CB" w:rsidRDefault="00A61A59" w:rsidP="000A7C6B"/>
        </w:tc>
      </w:tr>
    </w:tbl>
    <w:p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2C53F9" w:rsidRDefault="00764581" w:rsidP="000A7C6B">
            <w:pPr>
              <w:pStyle w:val="Heading1"/>
              <w:outlineLvl w:val="0"/>
            </w:pPr>
            <w:bookmarkStart w:id="16" w:name="_Toc100663473"/>
            <w:r>
              <w:t>Sensor Details</w:t>
            </w:r>
            <w:bookmarkEnd w:id="16"/>
          </w:p>
          <w:p w:rsidR="002C53F9" w:rsidRPr="00F077CB" w:rsidRDefault="00764581" w:rsidP="000A7C6B">
            <w:r>
              <w:t>No Data</w:t>
            </w:r>
          </w:p>
        </w:tc>
      </w:tr>
    </w:tbl>
    <w:p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:rsidR="005F5B79" w:rsidRDefault="00764581" w:rsidP="000A7C6B">
            <w:pPr>
              <w:pStyle w:val="Heading1"/>
              <w:outlineLvl w:val="0"/>
            </w:pPr>
            <w:bookmarkStart w:id="17" w:name="_Toc100663474"/>
            <w:r>
              <w:lastRenderedPageBreak/>
              <w:t>Resultant Forces</w:t>
            </w:r>
            <w:bookmarkEnd w:id="17"/>
          </w:p>
          <w:p w:rsidR="005F5B79" w:rsidRPr="000B04D4" w:rsidRDefault="00764581" w:rsidP="000A7C6B">
            <w:pPr>
              <w:pStyle w:val="Heading2"/>
              <w:outlineLvl w:val="1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764581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764581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764581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764581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764581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764581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764581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764581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764581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-0.00146484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764581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-1,600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764581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-0.000244141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764581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1,600</w:t>
                  </w:r>
                </w:p>
              </w:tc>
            </w:tr>
          </w:tbl>
          <w:p w:rsidR="005F5B79" w:rsidRPr="000B04D4" w:rsidRDefault="00764581" w:rsidP="000A7C6B">
            <w:pPr>
              <w:pStyle w:val="Heading2"/>
              <w:outlineLvl w:val="1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764581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764581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764581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764581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764581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764581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764581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764581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764581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764581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764581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764581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5F5B79" w:rsidRDefault="005F5B79" w:rsidP="000A7C6B"/>
        </w:tc>
      </w:tr>
      <w:tr w:rsidR="005F5B79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:rsidR="00C6072D" w:rsidRPr="000B04D4" w:rsidRDefault="00764581" w:rsidP="00C6072D">
            <w:pPr>
              <w:pStyle w:val="Heading2"/>
              <w:outlineLvl w:val="1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764581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764581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764581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764581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764581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764581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764581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764581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764581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764581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764581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764581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C6072D" w:rsidRPr="000B04D4" w:rsidRDefault="00764581" w:rsidP="00C6072D">
            <w:pPr>
              <w:pStyle w:val="Heading2"/>
              <w:outlineLvl w:val="1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764581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764581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764581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764581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764581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764581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764581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764581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764581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764581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764581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764581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5F5B79" w:rsidRDefault="005F5B79" w:rsidP="000A7C6B"/>
        </w:tc>
      </w:tr>
      <w:bookmarkEnd w:id="18"/>
      <w:bookmarkEnd w:id="19"/>
      <w:bookmarkEnd w:id="20"/>
    </w:tbl>
    <w:p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50542D" w:rsidRPr="00764581" w:rsidRDefault="00764581" w:rsidP="00764581">
            <w:pPr>
              <w:pStyle w:val="Heading1"/>
            </w:pPr>
            <w:bookmarkStart w:id="21" w:name="_Toc100663475"/>
            <w:r>
              <w:t>Beams</w:t>
            </w:r>
            <w:bookmarkEnd w:id="21"/>
          </w:p>
          <w:p w:rsidR="00EC2432" w:rsidRDefault="00764581" w:rsidP="000A7C6B">
            <w:r>
              <w:rPr>
                <w:sz w:val="24"/>
                <w:szCs w:val="24"/>
              </w:rPr>
              <w:t>No Data</w:t>
            </w:r>
          </w:p>
        </w:tc>
      </w:tr>
    </w:tbl>
    <w:p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EC2432" w:rsidRDefault="00764581" w:rsidP="000A7C6B">
            <w:pPr>
              <w:pStyle w:val="Heading1"/>
              <w:outlineLvl w:val="0"/>
            </w:pPr>
            <w:bookmarkStart w:id="22" w:name="_Toc243733152"/>
            <w:bookmarkStart w:id="23" w:name="_Toc245020120"/>
            <w:bookmarkStart w:id="24" w:name="_Toc245020152"/>
            <w:bookmarkStart w:id="25" w:name="_Toc100663476"/>
            <w:r>
              <w:lastRenderedPageBreak/>
              <w:t>Study Results</w:t>
            </w:r>
            <w:bookmarkEnd w:id="25"/>
          </w:p>
          <w:p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288"/>
              <w:gridCol w:w="2831"/>
              <w:gridCol w:w="2720"/>
              <w:gridCol w:w="2699"/>
            </w:tblGrid>
            <w:tr w:rsidR="00764581" w:rsidTr="00DD60C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764581" w:rsidRDefault="00764581" w:rsidP="00764581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764581" w:rsidRDefault="00764581" w:rsidP="0076458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764581" w:rsidRDefault="00764581" w:rsidP="0076458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764581" w:rsidRDefault="00764581" w:rsidP="0076458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764581" w:rsidTr="00DD60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764581" w:rsidRPr="004D2956" w:rsidRDefault="00764581" w:rsidP="00764581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764581" w:rsidRPr="004D2956" w:rsidRDefault="00764581" w:rsidP="0076458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764581" w:rsidRDefault="00764581" w:rsidP="0076458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1.535e+03N/m^2</w:t>
                  </w:r>
                </w:p>
                <w:p w:rsidR="00764581" w:rsidRPr="004D2956" w:rsidRDefault="00764581" w:rsidP="0076458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6068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764581" w:rsidRDefault="00764581" w:rsidP="0076458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5.513e+07N/m^2</w:t>
                  </w:r>
                </w:p>
                <w:p w:rsidR="00764581" w:rsidRPr="004D2956" w:rsidRDefault="00764581" w:rsidP="0076458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10227</w:t>
                  </w:r>
                </w:p>
              </w:tc>
            </w:tr>
            <w:tr w:rsidR="00764581" w:rsidTr="00DD60C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764581" w:rsidRDefault="00764581" w:rsidP="00764581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6858000" cy="3605530"/>
                        <wp:effectExtent l="0" t="0" r="0" b="0"/>
                        <wp:docPr id="12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6055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64581" w:rsidRPr="004D2956" w:rsidRDefault="00764581" w:rsidP="0076458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LandingLegAssem2-Static 1-Stress-Stress1</w:t>
                  </w:r>
                </w:p>
              </w:tc>
            </w:tr>
          </w:tbl>
          <w:p w:rsidR="00764581" w:rsidRDefault="00764581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608"/>
              <w:gridCol w:w="3124"/>
              <w:gridCol w:w="2413"/>
              <w:gridCol w:w="2393"/>
            </w:tblGrid>
            <w:tr w:rsidR="00764581" w:rsidTr="00DD60C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764581" w:rsidRDefault="00764581" w:rsidP="00764581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764581" w:rsidRDefault="00764581" w:rsidP="0076458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764581" w:rsidRDefault="00764581" w:rsidP="0076458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764581" w:rsidRDefault="00764581" w:rsidP="0076458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764581" w:rsidTr="00DD60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764581" w:rsidRPr="004D2956" w:rsidRDefault="00764581" w:rsidP="00764581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764581" w:rsidRPr="004D2956" w:rsidRDefault="00764581" w:rsidP="0076458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764581" w:rsidRDefault="00764581" w:rsidP="0076458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:rsidR="00764581" w:rsidRPr="004D2956" w:rsidRDefault="00764581" w:rsidP="0076458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7563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764581" w:rsidRDefault="00764581" w:rsidP="0076458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2.175e+01mm</w:t>
                  </w:r>
                </w:p>
                <w:p w:rsidR="00764581" w:rsidRPr="004D2956" w:rsidRDefault="00764581" w:rsidP="0076458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6087</w:t>
                  </w:r>
                </w:p>
              </w:tc>
            </w:tr>
            <w:tr w:rsidR="00764581" w:rsidTr="00DD60C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764581" w:rsidRDefault="00764581" w:rsidP="00764581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>
                        <wp:extent cx="6858000" cy="3605530"/>
                        <wp:effectExtent l="0" t="0" r="0" b="0"/>
                        <wp:docPr id="13" name="Picture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6055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64581" w:rsidRPr="004D2956" w:rsidRDefault="00764581" w:rsidP="0076458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LandingLegAssem2-Static 1-Displacement-Displacement1</w:t>
                  </w:r>
                </w:p>
              </w:tc>
            </w:tr>
          </w:tbl>
          <w:p w:rsidR="00764581" w:rsidRDefault="00764581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42"/>
              <w:gridCol w:w="3320"/>
              <w:gridCol w:w="2399"/>
              <w:gridCol w:w="2377"/>
            </w:tblGrid>
            <w:tr w:rsidR="00764581" w:rsidTr="00DD60C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764581" w:rsidRDefault="00764581" w:rsidP="00764581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764581" w:rsidRDefault="00764581" w:rsidP="0076458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764581" w:rsidRDefault="00764581" w:rsidP="0076458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764581" w:rsidRDefault="00764581" w:rsidP="0076458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764581" w:rsidTr="00DD60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764581" w:rsidRPr="004D2956" w:rsidRDefault="00764581" w:rsidP="00764581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764581" w:rsidRPr="004D2956" w:rsidRDefault="00764581" w:rsidP="0076458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764581" w:rsidRDefault="00764581" w:rsidP="0076458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2.044e-08</w:t>
                  </w:r>
                </w:p>
                <w:p w:rsidR="00764581" w:rsidRPr="004D2956" w:rsidRDefault="00764581" w:rsidP="0076458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3899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764581" w:rsidRDefault="00764581" w:rsidP="0076458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3.740e-04</w:t>
                  </w:r>
                </w:p>
                <w:p w:rsidR="00764581" w:rsidRPr="004D2956" w:rsidRDefault="00764581" w:rsidP="0076458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6221</w:t>
                  </w:r>
                </w:p>
              </w:tc>
            </w:tr>
            <w:tr w:rsidR="00764581" w:rsidTr="00DD60C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764581" w:rsidRDefault="00764581" w:rsidP="00764581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6858000" cy="3605530"/>
                        <wp:effectExtent l="0" t="0" r="0" b="0"/>
                        <wp:docPr id="14" name="Picture 1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6055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64581" w:rsidRPr="004D2956" w:rsidRDefault="00764581" w:rsidP="0076458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LandingLegAssem2-Static 1-Strain-Strain1</w:t>
                  </w:r>
                </w:p>
              </w:tc>
            </w:tr>
          </w:tbl>
          <w:p w:rsidR="00764581" w:rsidRPr="000B04D4" w:rsidRDefault="00764581" w:rsidP="000A7C6B"/>
          <w:bookmarkEnd w:id="22"/>
          <w:bookmarkEnd w:id="23"/>
          <w:bookmarkEnd w:id="24"/>
          <w:p w:rsidR="004A4EC3" w:rsidRPr="004A4EC3" w:rsidRDefault="004A4EC3" w:rsidP="004A4EC3"/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84"/>
            </w:tblGrid>
            <w:tr w:rsidR="00764581" w:rsidTr="00DD60CD">
              <w:tc>
                <w:tcPr>
                  <w:tcW w:w="5000" w:type="pct"/>
                  <w:vAlign w:val="center"/>
                </w:tcPr>
                <w:p w:rsidR="00764581" w:rsidRDefault="00764581" w:rsidP="00764581">
                  <w:pPr>
                    <w:jc w:val="center"/>
                    <w:rPr>
                      <w:rStyle w:val="Strong"/>
                      <w:b w:val="0"/>
                    </w:rPr>
                  </w:pPr>
                  <w:r>
                    <w:rPr>
                      <w:bCs/>
                      <w:noProof/>
                    </w:rPr>
                    <w:drawing>
                      <wp:inline distT="0" distB="0" distL="0" distR="0">
                        <wp:extent cx="6858000" cy="3605530"/>
                        <wp:effectExtent l="0" t="0" r="0" b="0"/>
                        <wp:docPr id="15" name="Picture 1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6055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64581" w:rsidTr="00DD60CD">
              <w:tc>
                <w:tcPr>
                  <w:tcW w:w="5000" w:type="pct"/>
                </w:tcPr>
                <w:p w:rsidR="00764581" w:rsidRDefault="00764581" w:rsidP="00764581">
                  <w:pPr>
                    <w:jc w:val="center"/>
                    <w:rPr>
                      <w:rStyle w:val="Strong"/>
                      <w:b w:val="0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noProof/>
                      <w:sz w:val="20"/>
                      <w:szCs w:val="20"/>
                    </w:rPr>
                    <w:t>Image-1</w:t>
                  </w:r>
                </w:p>
                <w:p w:rsidR="00764581" w:rsidRPr="00145DDC" w:rsidRDefault="00764581" w:rsidP="00764581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</w:p>
              </w:tc>
            </w:tr>
          </w:tbl>
          <w:p w:rsidR="00EC2432" w:rsidRDefault="00EC2432" w:rsidP="000A7C6B"/>
          <w:p w:rsidR="00EC2432" w:rsidRDefault="00EC2432" w:rsidP="000A7C6B"/>
        </w:tc>
      </w:tr>
    </w:tbl>
    <w:p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B1701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0B1701" w:rsidRDefault="00764581" w:rsidP="00764581">
            <w:pPr>
              <w:pStyle w:val="Heading1"/>
            </w:pPr>
            <w:bookmarkStart w:id="26" w:name="_Toc100663477"/>
            <w:r>
              <w:t>Conclusion</w:t>
            </w:r>
            <w:bookmarkEnd w:id="26"/>
          </w:p>
        </w:tc>
      </w:tr>
    </w:tbl>
    <w:p w:rsidR="00AC3438" w:rsidRPr="00AC3438" w:rsidRDefault="00AC3438" w:rsidP="00FE0924">
      <w:bookmarkStart w:id="27" w:name="_GoBack"/>
      <w:bookmarkEnd w:id="27"/>
    </w:p>
    <w:sectPr w:rsidR="00AC3438" w:rsidRPr="00AC3438" w:rsidSect="00764581">
      <w:footerReference w:type="default" r:id="rId20"/>
      <w:footerReference w:type="first" r:id="rId2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581" w:rsidRDefault="00764581" w:rsidP="00F25CD7">
      <w:pPr>
        <w:spacing w:after="0" w:line="240" w:lineRule="auto"/>
      </w:pPr>
      <w:r>
        <w:separator/>
      </w:r>
    </w:p>
  </w:endnote>
  <w:endnote w:type="continuationSeparator" w:id="0">
    <w:p w:rsidR="00764581" w:rsidRDefault="00764581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3"/>
      <w:gridCol w:w="3890"/>
      <w:gridCol w:w="4491"/>
      <w:gridCol w:w="546"/>
    </w:tblGrid>
    <w:tr w:rsidR="00DC4D2F" w:rsidTr="003E1AE9">
      <w:tc>
        <w:tcPr>
          <w:tcW w:w="867" w:type="pct"/>
        </w:tcPr>
        <w:p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:rsidR="00DC4D2F" w:rsidRDefault="00764581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:rsidR="00DC4D2F" w:rsidRDefault="00764581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LandingLegAssem2</w:t>
          </w:r>
        </w:p>
      </w:tc>
      <w:tc>
        <w:tcPr>
          <w:tcW w:w="0" w:type="auto"/>
          <w:vAlign w:val="bottom"/>
        </w:tcPr>
        <w:p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:rsidTr="00BF0BC4">
      <w:tc>
        <w:tcPr>
          <w:tcW w:w="1908" w:type="dxa"/>
        </w:tcPr>
        <w:p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:rsidR="00DC4D2F" w:rsidRDefault="00764581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:rsidR="00DC4D2F" w:rsidRDefault="00764581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LandingLegAssem2</w:t>
          </w:r>
        </w:p>
      </w:tc>
      <w:tc>
        <w:tcPr>
          <w:tcW w:w="360" w:type="dxa"/>
          <w:vAlign w:val="bottom"/>
        </w:tcPr>
        <w:p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581" w:rsidRDefault="00764581" w:rsidP="00F25CD7">
      <w:pPr>
        <w:spacing w:after="0" w:line="240" w:lineRule="auto"/>
      </w:pPr>
      <w:r>
        <w:separator/>
      </w:r>
    </w:p>
  </w:footnote>
  <w:footnote w:type="continuationSeparator" w:id="0">
    <w:p w:rsidR="00764581" w:rsidRDefault="00764581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81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4581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D415"/>
  <w15:docId w15:val="{E115801A-C22D-4F49-A6BE-00A2B9AA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00169-DB10-4356-AE41-43E14C2DB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1</TotalTime>
  <Pages>11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sp45545</dc:creator>
  <cp:lastModifiedBy>Shea Popov</cp:lastModifiedBy>
  <cp:revision>1</cp:revision>
  <dcterms:created xsi:type="dcterms:W3CDTF">2022-04-12T18:43:00Z</dcterms:created>
  <dcterms:modified xsi:type="dcterms:W3CDTF">2022-04-12T18:44:00Z</dcterms:modified>
</cp:coreProperties>
</file>